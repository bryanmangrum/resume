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6BFABE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C2EA1D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14900B" wp14:editId="3841E05A">
                      <wp:extent cx="2143125" cy="2011680"/>
                      <wp:effectExtent l="19050" t="19050" r="47625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201168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8696" r="8696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7C68A7" id="Oval 2" o:spid="_x0000_s1026" alt="Title: Professional Headshot of Man" style="width:168.75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LgAAAP//CPAKAAEAoAaAALgI2AIAAAIAgwAAAAAAAgBMBm4A4ggEAwIA&#10;LQZpAMMI/wIAAAQAAAAAAAAARkFGQ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Dw/eHBh&#10;Y2tldCBlbmQ9J3cnPz7/2wBDAAMCAgMCAgMDAwMEAwMEBQgFBQQEBQoHBwYIDAoMDAsKCwsNDhIQ&#10;DQ4RDgsLEBYQERMUFRUVDA8XGBYUGBIUFRT/2wBDAQMEBAUEBQkFBQkUDQsNFBQUFBQUFBQUFBQU&#10;FBQUFBQUFBQUFBQUFBQUFBQUFBQUFBQUFBQUFBQUFBQUFBQUFBT/wAARCAUOBD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4037B9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AA0D07" w14:textId="6EA611C8" w:rsidR="001B2ABD" w:rsidRDefault="000544C3" w:rsidP="001B2ABD">
            <w:pPr>
              <w:pStyle w:val="Title"/>
            </w:pPr>
            <w:r>
              <w:t>Bryan Mangrum</w:t>
            </w:r>
          </w:p>
          <w:p w14:paraId="2AC29AF6" w14:textId="4CBE7400" w:rsidR="001B2ABD" w:rsidRDefault="003C3BB6" w:rsidP="001B2ABD">
            <w:pPr>
              <w:pStyle w:val="Subtitle"/>
            </w:pPr>
            <w:r>
              <w:rPr>
                <w:spacing w:val="0"/>
                <w:w w:val="100"/>
              </w:rPr>
              <w:t>Senior Software Analyst</w:t>
            </w:r>
          </w:p>
        </w:tc>
      </w:tr>
      <w:tr w:rsidR="001B2ABD" w14:paraId="35A6EAC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36073B8DF52432CA80FB108E23A5D07"/>
              </w:placeholder>
              <w:temporary/>
              <w:showingPlcHdr/>
              <w15:appearance w15:val="hidden"/>
            </w:sdtPr>
            <w:sdtEndPr/>
            <w:sdtContent>
              <w:p w14:paraId="0232A34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3F8769E" w14:textId="77777777" w:rsidR="004D4B2E" w:rsidRDefault="0050312B" w:rsidP="004D4B2E">
            <w:r>
              <w:t>I am self-motivated, hard-working, quick-learning</w:t>
            </w:r>
            <w:r w:rsidR="004D4B2E">
              <w:t>, goal-oriented person. I always strive for perfection, and always seek opportunities for improvement. I also love working with data, figuring out which data is helpful to our stated goals, and looking at ways it can help us make better decisions.</w:t>
            </w:r>
          </w:p>
          <w:p w14:paraId="67A02654" w14:textId="4DEB88C1" w:rsidR="00036450" w:rsidRDefault="004D4B2E" w:rsidP="0050312B">
            <w:r>
              <w:t xml:space="preserve"> </w:t>
            </w:r>
          </w:p>
          <w:p w14:paraId="2E56525B" w14:textId="40A236F0" w:rsidR="004D4B2E" w:rsidRDefault="004D4B2E" w:rsidP="0050312B"/>
          <w:p w14:paraId="2A2272C6" w14:textId="008AA487" w:rsidR="004D4B2E" w:rsidRDefault="004D4B2E" w:rsidP="0050312B">
            <w:r>
              <w:t>Outside of work I am a husband and father with two wonderful children and a beautiful wife. I enjoy travelling (my profile picture is from our trip to Croatia), cooking, woodworking, video games and films. Star Wars Return of the Jedi is my all</w:t>
            </w:r>
            <w:r w:rsidR="003C3BB6">
              <w:t>-</w:t>
            </w:r>
            <w:r>
              <w:t>time favorite movie, though I will easily admit there are far better movies out there.</w:t>
            </w:r>
          </w:p>
          <w:p w14:paraId="05EB47E0" w14:textId="77777777" w:rsidR="00036450" w:rsidRDefault="00036450" w:rsidP="00036450"/>
          <w:sdt>
            <w:sdtPr>
              <w:id w:val="-1954003311"/>
              <w:placeholder>
                <w:docPart w:val="10E1539800E54ABF98740E84F2155913"/>
              </w:placeholder>
              <w:temporary/>
              <w:showingPlcHdr/>
              <w15:appearance w15:val="hidden"/>
            </w:sdtPr>
            <w:sdtEndPr/>
            <w:sdtContent>
              <w:p w14:paraId="2E310A4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86D328C42094888A735364B933FF56D"/>
              </w:placeholder>
              <w:temporary/>
              <w:showingPlcHdr/>
              <w15:appearance w15:val="hidden"/>
            </w:sdtPr>
            <w:sdtEndPr/>
            <w:sdtContent>
              <w:p w14:paraId="2A65397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8595522" w14:textId="1AD0AEA1" w:rsidR="004D3011" w:rsidRDefault="000544C3" w:rsidP="004D3011">
            <w:r>
              <w:t>478-397-2927</w:t>
            </w:r>
          </w:p>
          <w:p w14:paraId="6623ABDA" w14:textId="77777777" w:rsidR="004D3011" w:rsidRPr="004D3011" w:rsidRDefault="004D3011" w:rsidP="004D3011"/>
          <w:sdt>
            <w:sdtPr>
              <w:id w:val="-240260293"/>
              <w:placeholder>
                <w:docPart w:val="2B44BA66290740FEA9F266A85134A311"/>
              </w:placeholder>
              <w:temporary/>
              <w:showingPlcHdr/>
              <w15:appearance w15:val="hidden"/>
            </w:sdtPr>
            <w:sdtEndPr/>
            <w:sdtContent>
              <w:p w14:paraId="6C52CF7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FED0BC6" w14:textId="3263778E" w:rsidR="00036450" w:rsidRPr="00E4381A" w:rsidRDefault="000544C3" w:rsidP="004D3011">
            <w:pPr>
              <w:rPr>
                <w:rStyle w:val="Hyperlink"/>
              </w:rPr>
            </w:pPr>
            <w:r>
              <w:t>Bryan.mangrum0@gmail.com</w:t>
            </w:r>
          </w:p>
          <w:sdt>
            <w:sdtPr>
              <w:id w:val="-1444214663"/>
              <w:placeholder>
                <w:docPart w:val="6510F4DAE2C0450DB7F8B2BC220272AC"/>
              </w:placeholder>
              <w:temporary/>
              <w:showingPlcHdr/>
              <w15:appearance w15:val="hidden"/>
            </w:sdtPr>
            <w:sdtEndPr/>
            <w:sdtContent>
              <w:p w14:paraId="03E9902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24C3795" w14:textId="73E1FB28" w:rsidR="004D3011" w:rsidRDefault="0050312B" w:rsidP="004D3011">
            <w:r>
              <w:t>Movies/Film</w:t>
            </w:r>
          </w:p>
          <w:p w14:paraId="30FD1BEF" w14:textId="362458FE" w:rsidR="004D3011" w:rsidRDefault="0050312B" w:rsidP="004D3011">
            <w:r>
              <w:t>Woodworking</w:t>
            </w:r>
          </w:p>
          <w:p w14:paraId="79255A44" w14:textId="4F0CCBF7" w:rsidR="004D3011" w:rsidRDefault="0050312B" w:rsidP="004D3011">
            <w:r>
              <w:t>Video Games</w:t>
            </w:r>
          </w:p>
          <w:p w14:paraId="2904D69E" w14:textId="7D23E3E1" w:rsidR="004D3011" w:rsidRPr="004D3011" w:rsidRDefault="0050312B" w:rsidP="004D3011">
            <w:r>
              <w:t>Cooking</w:t>
            </w:r>
          </w:p>
        </w:tc>
        <w:tc>
          <w:tcPr>
            <w:tcW w:w="720" w:type="dxa"/>
          </w:tcPr>
          <w:p w14:paraId="39AA453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AEC390BBFD84A24BC95C167110F684B"/>
              </w:placeholder>
              <w:temporary/>
              <w:showingPlcHdr/>
              <w15:appearance w15:val="hidden"/>
            </w:sdtPr>
            <w:sdtEndPr/>
            <w:sdtContent>
              <w:p w14:paraId="542F06D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B25F2C5" w14:textId="2FA5AC9D" w:rsidR="00036450" w:rsidRPr="00036450" w:rsidRDefault="000544C3" w:rsidP="00B359E4">
            <w:pPr>
              <w:pStyle w:val="Heading4"/>
            </w:pPr>
            <w:r>
              <w:t>Georgia College &amp; State University</w:t>
            </w:r>
          </w:p>
          <w:p w14:paraId="69DF3DCA" w14:textId="0F85E9BB" w:rsidR="00036450" w:rsidRPr="00B359E4" w:rsidRDefault="000544C3" w:rsidP="00B359E4">
            <w:pPr>
              <w:pStyle w:val="Date"/>
            </w:pPr>
            <w:r>
              <w:t>August ‘04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May ‘08</w:t>
            </w:r>
          </w:p>
          <w:p w14:paraId="34526080" w14:textId="4E60A989" w:rsidR="004D3011" w:rsidRDefault="000544C3" w:rsidP="00036450">
            <w:r>
              <w:t>B.A. in Criminal Justice</w:t>
            </w:r>
          </w:p>
          <w:p w14:paraId="574CDA7A" w14:textId="77777777" w:rsidR="00036450" w:rsidRDefault="00036450" w:rsidP="00036450"/>
          <w:p w14:paraId="3A665B34" w14:textId="5EBD0788" w:rsidR="00036450" w:rsidRPr="00B359E4" w:rsidRDefault="000544C3" w:rsidP="00B359E4">
            <w:pPr>
              <w:pStyle w:val="Heading4"/>
            </w:pPr>
            <w:r>
              <w:t>Georgia College &amp; State University</w:t>
            </w:r>
          </w:p>
          <w:p w14:paraId="03C5AE6A" w14:textId="0FB21663" w:rsidR="00036450" w:rsidRPr="00B359E4" w:rsidRDefault="000544C3" w:rsidP="00B359E4">
            <w:pPr>
              <w:pStyle w:val="Date"/>
            </w:pPr>
            <w:r>
              <w:t>August ‘14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May ‘16</w:t>
            </w:r>
          </w:p>
          <w:p w14:paraId="51C0C7C9" w14:textId="1670B7B1" w:rsidR="00036450" w:rsidRDefault="000544C3" w:rsidP="00036450">
            <w:r>
              <w:t>M.B.A. 3.67 GPA</w:t>
            </w:r>
          </w:p>
          <w:sdt>
            <w:sdtPr>
              <w:id w:val="1001553383"/>
              <w:placeholder>
                <w:docPart w:val="476271C2439040FF966BB8FC43DE1B9F"/>
              </w:placeholder>
              <w:temporary/>
              <w:showingPlcHdr/>
              <w15:appearance w15:val="hidden"/>
            </w:sdtPr>
            <w:sdtEndPr/>
            <w:sdtContent>
              <w:p w14:paraId="6BBD5B7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A6A97DB" w14:textId="0F6B1268" w:rsidR="00036450" w:rsidRDefault="00DB51D9" w:rsidP="00B359E4">
            <w:pPr>
              <w:pStyle w:val="Heading4"/>
              <w:rPr>
                <w:bCs/>
              </w:rPr>
            </w:pPr>
            <w:r>
              <w:t>GEICO Planning Analyst</w:t>
            </w:r>
          </w:p>
          <w:p w14:paraId="46508C3E" w14:textId="63D8B234" w:rsidR="00036450" w:rsidRPr="00036450" w:rsidRDefault="00DB51D9" w:rsidP="00B359E4">
            <w:pPr>
              <w:pStyle w:val="Date"/>
            </w:pPr>
            <w:r>
              <w:t>July ‘15</w:t>
            </w:r>
            <w:r w:rsidR="00036450" w:rsidRPr="00036450">
              <w:t>–</w:t>
            </w:r>
            <w:r>
              <w:t>January ‘18</w:t>
            </w:r>
          </w:p>
          <w:p w14:paraId="1B20FEA4" w14:textId="0D479D52" w:rsidR="00036450" w:rsidRDefault="0050312B" w:rsidP="00036450">
            <w:r>
              <w:t xml:space="preserve">Responsible for helping Claims Management prepare data and data visualizations for presentations to C-level executives on a yearly basis, and </w:t>
            </w:r>
            <w:r w:rsidR="003C3BB6">
              <w:t>regional</w:t>
            </w:r>
            <w:r>
              <w:t xml:space="preserve"> management on a monthly and quarterly basis.</w:t>
            </w:r>
            <w:r w:rsidR="00036450" w:rsidRPr="00036450">
              <w:t xml:space="preserve"> </w:t>
            </w:r>
          </w:p>
          <w:p w14:paraId="5BD5A46E" w14:textId="77777777" w:rsidR="004D3011" w:rsidRDefault="004D3011" w:rsidP="00036450"/>
          <w:p w14:paraId="2E11FB69" w14:textId="61D69087" w:rsidR="004D3011" w:rsidRPr="004D3011" w:rsidRDefault="0050312B" w:rsidP="00B359E4">
            <w:pPr>
              <w:pStyle w:val="Heading4"/>
              <w:rPr>
                <w:bCs/>
              </w:rPr>
            </w:pPr>
            <w:r>
              <w:t>GEICO</w:t>
            </w:r>
            <w:r w:rsidR="004D3011" w:rsidRPr="004D3011">
              <w:t xml:space="preserve"> </w:t>
            </w:r>
            <w:r>
              <w:t>Digital Virtual Assistant Analyst</w:t>
            </w:r>
          </w:p>
          <w:p w14:paraId="02E6B0C2" w14:textId="251C0F35" w:rsidR="004D3011" w:rsidRPr="004D3011" w:rsidRDefault="0050312B" w:rsidP="00B359E4">
            <w:pPr>
              <w:pStyle w:val="Date"/>
            </w:pPr>
            <w:r>
              <w:t>January ‘18</w:t>
            </w:r>
            <w:r w:rsidR="004D3011" w:rsidRPr="004D3011">
              <w:t>–</w:t>
            </w:r>
            <w:r>
              <w:t>November ‘18</w:t>
            </w:r>
          </w:p>
          <w:p w14:paraId="6717AC22" w14:textId="2D3E192A" w:rsidR="004D3011" w:rsidRPr="004D3011" w:rsidRDefault="0050312B" w:rsidP="004D3011">
            <w:r>
              <w:t>Provided support to our Digital Virtual Assistant app team through providing data to help them make data driven decisions that would increase user engagement with the assistant.</w:t>
            </w:r>
            <w:r w:rsidR="00036450" w:rsidRPr="004D3011">
              <w:t xml:space="preserve"> </w:t>
            </w:r>
          </w:p>
          <w:p w14:paraId="12339442" w14:textId="77777777" w:rsidR="004D3011" w:rsidRDefault="004D3011" w:rsidP="00036450"/>
          <w:p w14:paraId="5FCB74C7" w14:textId="19ADDB6D" w:rsidR="004D3011" w:rsidRPr="004D3011" w:rsidRDefault="0050312B" w:rsidP="00B359E4">
            <w:pPr>
              <w:pStyle w:val="Heading4"/>
              <w:rPr>
                <w:bCs/>
              </w:rPr>
            </w:pPr>
            <w:r>
              <w:t>GEICO</w:t>
            </w:r>
            <w:r w:rsidR="004D3011" w:rsidRPr="004D3011">
              <w:t xml:space="preserve"> </w:t>
            </w:r>
            <w:r>
              <w:t>Mobile Metrics Analyst</w:t>
            </w:r>
          </w:p>
          <w:p w14:paraId="1B4BD71A" w14:textId="0C104B02" w:rsidR="004D3011" w:rsidRPr="004D3011" w:rsidRDefault="0050312B" w:rsidP="00B359E4">
            <w:pPr>
              <w:pStyle w:val="Date"/>
            </w:pPr>
            <w:r>
              <w:t>November ‘18</w:t>
            </w:r>
            <w:r w:rsidR="004D3011" w:rsidRPr="004D3011">
              <w:t>–</w:t>
            </w:r>
            <w:r>
              <w:t>Present</w:t>
            </w:r>
          </w:p>
          <w:p w14:paraId="4787CDFF" w14:textId="5FAB0AD2" w:rsidR="004D3011" w:rsidRPr="004D3011" w:rsidRDefault="0050312B" w:rsidP="004D3011">
            <w:r>
              <w:t>Provide support to our application teams through regular release reports, monthly and weekly reporting, ad hoc data requests, as well as presentations to management.</w:t>
            </w:r>
            <w:r w:rsidR="00036450" w:rsidRPr="004D3011">
              <w:t xml:space="preserve"> </w:t>
            </w:r>
          </w:p>
          <w:p w14:paraId="3FF68967" w14:textId="77777777" w:rsidR="004D3011" w:rsidRDefault="004D3011" w:rsidP="00036450"/>
          <w:sdt>
            <w:sdtPr>
              <w:id w:val="1669594239"/>
              <w:placeholder>
                <w:docPart w:val="191F89C8392E409F9AE8D4C18132EDD3"/>
              </w:placeholder>
              <w:temporary/>
              <w:showingPlcHdr/>
              <w15:appearance w15:val="hidden"/>
            </w:sdtPr>
            <w:sdtEndPr/>
            <w:sdtContent>
              <w:p w14:paraId="7001FF1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7A525C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9866D7E" wp14:editId="708F407B">
                  <wp:extent cx="4905375" cy="1257300"/>
                  <wp:effectExtent l="0" t="0" r="9525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F89C9EE" w14:textId="77777777" w:rsidR="0043117B" w:rsidRDefault="00160F0F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B972" w14:textId="77777777" w:rsidR="00160F0F" w:rsidRDefault="00160F0F" w:rsidP="000C45FF">
      <w:r>
        <w:separator/>
      </w:r>
    </w:p>
  </w:endnote>
  <w:endnote w:type="continuationSeparator" w:id="0">
    <w:p w14:paraId="5345B6E3" w14:textId="77777777" w:rsidR="00160F0F" w:rsidRDefault="00160F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98C1" w14:textId="77777777" w:rsidR="00160F0F" w:rsidRDefault="00160F0F" w:rsidP="000C45FF">
      <w:r>
        <w:separator/>
      </w:r>
    </w:p>
  </w:footnote>
  <w:footnote w:type="continuationSeparator" w:id="0">
    <w:p w14:paraId="50F2D450" w14:textId="77777777" w:rsidR="00160F0F" w:rsidRDefault="00160F0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38E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B935FE" wp14:editId="6E591A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C3"/>
    <w:rsid w:val="00036450"/>
    <w:rsid w:val="000544C3"/>
    <w:rsid w:val="00094499"/>
    <w:rsid w:val="000C45FF"/>
    <w:rsid w:val="000E3FD1"/>
    <w:rsid w:val="00112054"/>
    <w:rsid w:val="001525E1"/>
    <w:rsid w:val="00160F0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C3BB6"/>
    <w:rsid w:val="004071FC"/>
    <w:rsid w:val="00445947"/>
    <w:rsid w:val="004813B3"/>
    <w:rsid w:val="00496591"/>
    <w:rsid w:val="004C63E4"/>
    <w:rsid w:val="004D3011"/>
    <w:rsid w:val="004D4B2E"/>
    <w:rsid w:val="0050312B"/>
    <w:rsid w:val="005262AC"/>
    <w:rsid w:val="0058122B"/>
    <w:rsid w:val="005E39D5"/>
    <w:rsid w:val="00600670"/>
    <w:rsid w:val="0062123A"/>
    <w:rsid w:val="00646E75"/>
    <w:rsid w:val="006771D0"/>
    <w:rsid w:val="00715FCB"/>
    <w:rsid w:val="00743101"/>
    <w:rsid w:val="007742A5"/>
    <w:rsid w:val="007775E1"/>
    <w:rsid w:val="007867A0"/>
    <w:rsid w:val="007927F5"/>
    <w:rsid w:val="00802CA0"/>
    <w:rsid w:val="00833B07"/>
    <w:rsid w:val="009260CD"/>
    <w:rsid w:val="00952C25"/>
    <w:rsid w:val="00A2118D"/>
    <w:rsid w:val="00A27412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51D9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F0D7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AppData\Local\Microsoft\Office\16.0\DTS\en-US%7b47F3BBDA-BFC6-4D3A-8FFB-59CB70459768%7d\%7bC9BA77F7-C99F-48BB-A45A-9A6B55878063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Interoffice Personal Skills</c:v>
                </c:pt>
                <c:pt idx="1">
                  <c:v>SQL</c:v>
                </c:pt>
                <c:pt idx="2">
                  <c:v>Power Point</c:v>
                </c:pt>
                <c:pt idx="3">
                  <c:v>Excel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</c:v>
                </c:pt>
                <c:pt idx="1">
                  <c:v>0.8</c:v>
                </c:pt>
                <c:pt idx="2">
                  <c:v>0.8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6073B8DF52432CA80FB108E23A5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8EF70-8FD4-4A8B-AEDC-C72570488798}"/>
      </w:docPartPr>
      <w:docPartBody>
        <w:p w:rsidR="00E33F49" w:rsidRDefault="00E940A5">
          <w:pPr>
            <w:pStyle w:val="336073B8DF52432CA80FB108E23A5D07"/>
          </w:pPr>
          <w:r w:rsidRPr="00D5459D">
            <w:t>Profile</w:t>
          </w:r>
        </w:p>
      </w:docPartBody>
    </w:docPart>
    <w:docPart>
      <w:docPartPr>
        <w:name w:val="10E1539800E54ABF98740E84F215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E386-41DB-4FE8-A29F-35384CD94F10}"/>
      </w:docPartPr>
      <w:docPartBody>
        <w:p w:rsidR="00E33F49" w:rsidRDefault="00E940A5">
          <w:pPr>
            <w:pStyle w:val="10E1539800E54ABF98740E84F2155913"/>
          </w:pPr>
          <w:r w:rsidRPr="00CB0055">
            <w:t>Contact</w:t>
          </w:r>
        </w:p>
      </w:docPartBody>
    </w:docPart>
    <w:docPart>
      <w:docPartPr>
        <w:name w:val="086D328C42094888A735364B933FF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E447D-0F2A-4CF3-8FE5-DA7C0F08F10C}"/>
      </w:docPartPr>
      <w:docPartBody>
        <w:p w:rsidR="00E33F49" w:rsidRDefault="00E940A5">
          <w:pPr>
            <w:pStyle w:val="086D328C42094888A735364B933FF56D"/>
          </w:pPr>
          <w:r w:rsidRPr="004D3011">
            <w:t>PHONE:</w:t>
          </w:r>
        </w:p>
      </w:docPartBody>
    </w:docPart>
    <w:docPart>
      <w:docPartPr>
        <w:name w:val="2B44BA66290740FEA9F266A85134A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4753-9382-4803-8758-B41019E393B6}"/>
      </w:docPartPr>
      <w:docPartBody>
        <w:p w:rsidR="00E33F49" w:rsidRDefault="00E940A5">
          <w:pPr>
            <w:pStyle w:val="2B44BA66290740FEA9F266A85134A311"/>
          </w:pPr>
          <w:r w:rsidRPr="004D3011">
            <w:t>EMAIL:</w:t>
          </w:r>
        </w:p>
      </w:docPartBody>
    </w:docPart>
    <w:docPart>
      <w:docPartPr>
        <w:name w:val="6510F4DAE2C0450DB7F8B2BC2202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129A-2C6E-402C-8126-F7700B74C157}"/>
      </w:docPartPr>
      <w:docPartBody>
        <w:p w:rsidR="00E33F49" w:rsidRDefault="00E940A5">
          <w:pPr>
            <w:pStyle w:val="6510F4DAE2C0450DB7F8B2BC220272AC"/>
          </w:pPr>
          <w:r w:rsidRPr="00CB0055">
            <w:t>Hobbies</w:t>
          </w:r>
        </w:p>
      </w:docPartBody>
    </w:docPart>
    <w:docPart>
      <w:docPartPr>
        <w:name w:val="9AEC390BBFD84A24BC95C167110F6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6945B-8A8D-4441-98C6-710B9F693129}"/>
      </w:docPartPr>
      <w:docPartBody>
        <w:p w:rsidR="00E33F49" w:rsidRDefault="00E940A5">
          <w:pPr>
            <w:pStyle w:val="9AEC390BBFD84A24BC95C167110F684B"/>
          </w:pPr>
          <w:r w:rsidRPr="00036450">
            <w:t>EDUCATION</w:t>
          </w:r>
        </w:p>
      </w:docPartBody>
    </w:docPart>
    <w:docPart>
      <w:docPartPr>
        <w:name w:val="476271C2439040FF966BB8FC43DE1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A5AE-3E08-4886-94E9-E725B8BD7EBE}"/>
      </w:docPartPr>
      <w:docPartBody>
        <w:p w:rsidR="00E33F49" w:rsidRDefault="00E940A5">
          <w:pPr>
            <w:pStyle w:val="476271C2439040FF966BB8FC43DE1B9F"/>
          </w:pPr>
          <w:r w:rsidRPr="00036450">
            <w:t>WORK EXPERIENCE</w:t>
          </w:r>
        </w:p>
      </w:docPartBody>
    </w:docPart>
    <w:docPart>
      <w:docPartPr>
        <w:name w:val="191F89C8392E409F9AE8D4C18132E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70CAF-539E-402F-9BAF-291D658D9913}"/>
      </w:docPartPr>
      <w:docPartBody>
        <w:p w:rsidR="00E33F49" w:rsidRDefault="00E940A5">
          <w:pPr>
            <w:pStyle w:val="191F89C8392E409F9AE8D4C18132EDD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A5"/>
    <w:rsid w:val="00263B73"/>
    <w:rsid w:val="00851252"/>
    <w:rsid w:val="00E33F49"/>
    <w:rsid w:val="00E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073B8DF52432CA80FB108E23A5D07">
    <w:name w:val="336073B8DF52432CA80FB108E23A5D07"/>
  </w:style>
  <w:style w:type="paragraph" w:customStyle="1" w:styleId="10E1539800E54ABF98740E84F2155913">
    <w:name w:val="10E1539800E54ABF98740E84F2155913"/>
  </w:style>
  <w:style w:type="paragraph" w:customStyle="1" w:styleId="086D328C42094888A735364B933FF56D">
    <w:name w:val="086D328C42094888A735364B933FF56D"/>
  </w:style>
  <w:style w:type="paragraph" w:customStyle="1" w:styleId="2B44BA66290740FEA9F266A85134A311">
    <w:name w:val="2B44BA66290740FEA9F266A85134A31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510F4DAE2C0450DB7F8B2BC220272AC">
    <w:name w:val="6510F4DAE2C0450DB7F8B2BC220272AC"/>
  </w:style>
  <w:style w:type="paragraph" w:customStyle="1" w:styleId="9AEC390BBFD84A24BC95C167110F684B">
    <w:name w:val="9AEC390BBFD84A24BC95C167110F684B"/>
  </w:style>
  <w:style w:type="paragraph" w:customStyle="1" w:styleId="476271C2439040FF966BB8FC43DE1B9F">
    <w:name w:val="476271C2439040FF966BB8FC43DE1B9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91F89C8392E409F9AE8D4C18132EDD3">
    <w:name w:val="191F89C8392E409F9AE8D4C18132E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{C9BA77F7-C99F-48BB-A45A-9A6B55878063}tf00546271_win32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2021-06-02T00:55:00Z</dcterms:created>
  <dcterms:modified xsi:type="dcterms:W3CDTF">2022-02-23T00:29:00Z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